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22C5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1F6F2B02" wp14:editId="06D1B04A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B71D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61F20F50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528C10D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564C214" wp14:editId="5879C3FB">
                  <wp:extent cx="1675744" cy="2971800"/>
                  <wp:effectExtent l="0" t="0" r="1270" b="0"/>
                  <wp:docPr id="13257193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744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2782CF43" w14:textId="77777777" w:rsidR="00B1227E" w:rsidRDefault="00B1227E" w:rsidP="00EE259E"/>
        </w:tc>
        <w:tc>
          <w:tcPr>
            <w:tcW w:w="5534" w:type="dxa"/>
          </w:tcPr>
          <w:p w14:paraId="60561860" w14:textId="09BA5ECD" w:rsidR="00B1227E" w:rsidRPr="00B20D41" w:rsidRDefault="007D279A" w:rsidP="00CF61BE">
            <w:pPr>
              <w:pStyle w:val="Subtitle"/>
            </w:pPr>
            <w:r>
              <w:t>software engineer</w:t>
            </w:r>
          </w:p>
        </w:tc>
      </w:tr>
      <w:tr w:rsidR="00B1227E" w14:paraId="66687ED6" w14:textId="77777777" w:rsidTr="00B1227E">
        <w:trPr>
          <w:trHeight w:val="4715"/>
        </w:trPr>
        <w:tc>
          <w:tcPr>
            <w:tcW w:w="4410" w:type="dxa"/>
            <w:vMerge/>
          </w:tcPr>
          <w:p w14:paraId="1E42543E" w14:textId="77777777" w:rsidR="00B1227E" w:rsidRPr="008C6805" w:rsidRDefault="00B1227E" w:rsidP="00EE259E"/>
        </w:tc>
        <w:tc>
          <w:tcPr>
            <w:tcW w:w="270" w:type="dxa"/>
          </w:tcPr>
          <w:p w14:paraId="71A6A2BD" w14:textId="77777777" w:rsidR="00B1227E" w:rsidRDefault="00B1227E" w:rsidP="00EE259E"/>
        </w:tc>
        <w:tc>
          <w:tcPr>
            <w:tcW w:w="5534" w:type="dxa"/>
          </w:tcPr>
          <w:p w14:paraId="07804DE0" w14:textId="6037A742" w:rsidR="007D279A" w:rsidRPr="007D279A" w:rsidRDefault="007D279A" w:rsidP="007D279A">
            <w:pPr>
              <w:pStyle w:val="Title"/>
            </w:pPr>
            <w:proofErr w:type="spellStart"/>
            <w:r>
              <w:t>MuhammdAwais</w:t>
            </w:r>
            <w:proofErr w:type="spellEnd"/>
          </w:p>
          <w:p w14:paraId="3BBD612B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F94565AEF7B94F10B2FEB51B6AF61FD1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6B458E14" w14:textId="05256819" w:rsidR="00B1227E" w:rsidRPr="004700A9" w:rsidRDefault="007D279A" w:rsidP="00CF61BE">
            <w:pPr>
              <w:rPr>
                <w:b/>
                <w:bCs/>
              </w:rPr>
            </w:pPr>
            <w:r w:rsidRPr="007D279A">
              <w:rPr>
                <w:b/>
                <w:bCs/>
              </w:rPr>
              <w:t>Creating robust, scalable, and maintainable code that meets user requirements and business goals.</w:t>
            </w:r>
          </w:p>
        </w:tc>
      </w:tr>
      <w:tr w:rsidR="00843C1C" w14:paraId="0725CD7E" w14:textId="77777777" w:rsidTr="00B1227E">
        <w:trPr>
          <w:trHeight w:val="8117"/>
        </w:trPr>
        <w:tc>
          <w:tcPr>
            <w:tcW w:w="4410" w:type="dxa"/>
          </w:tcPr>
          <w:p w14:paraId="51D6D565" w14:textId="77777777" w:rsidR="00843C1C" w:rsidRDefault="00000000" w:rsidP="00EE259E">
            <w:pPr>
              <w:pStyle w:val="Subtitle"/>
            </w:pPr>
            <w:sdt>
              <w:sdtPr>
                <w:id w:val="-2058072072"/>
                <w:placeholder>
                  <w:docPart w:val="6F12EDB965124E198A203F7C83E0AD90"/>
                </w:placeholder>
                <w:temporary/>
                <w:showingPlcHdr/>
                <w15:appearance w15:val="hidden"/>
              </w:sdtPr>
              <w:sdtContent>
                <w:r w:rsidR="00CF61BE">
                  <w:t>Contact</w:t>
                </w:r>
              </w:sdtContent>
            </w:sdt>
          </w:p>
          <w:p w14:paraId="39C574FC" w14:textId="6C5C56C8" w:rsidR="00843C1C" w:rsidRPr="00D85EF8" w:rsidRDefault="007D279A" w:rsidP="00EE259E">
            <w:pPr>
              <w:rPr>
                <w:lang w:val="fr-FR"/>
              </w:rPr>
            </w:pPr>
            <w:r>
              <w:t>Lahore, Pakistan</w:t>
            </w:r>
          </w:p>
          <w:p w14:paraId="6725B399" w14:textId="295FB340" w:rsidR="00CF61BE" w:rsidRPr="00D85EF8" w:rsidRDefault="007D279A" w:rsidP="00CF61BE">
            <w:pPr>
              <w:rPr>
                <w:lang w:val="fr-FR"/>
              </w:rPr>
            </w:pPr>
            <w:r>
              <w:t>Awaisma600@gmail.com</w:t>
            </w:r>
          </w:p>
          <w:p w14:paraId="2C67DC6F" w14:textId="0AAA38EC" w:rsidR="00CF61BE" w:rsidRDefault="007D279A" w:rsidP="00CF61BE">
            <w:r>
              <w:t>03246731254</w:t>
            </w:r>
          </w:p>
          <w:p w14:paraId="02BEB53B" w14:textId="77777777" w:rsidR="00843C1C" w:rsidRDefault="00843C1C" w:rsidP="00EE259E"/>
          <w:p w14:paraId="693B39A0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B02530270C414B0798D62EFF0D6F7F1E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201E9AE0" w14:textId="05FB4429" w:rsidR="00843C1C" w:rsidRPr="002662ED" w:rsidRDefault="007D279A" w:rsidP="00EE259E">
            <w:pPr>
              <w:pStyle w:val="Heading2"/>
              <w:rPr>
                <w:bCs/>
              </w:rPr>
            </w:pPr>
            <w:r>
              <w:t>Comsats University Lahore</w:t>
            </w:r>
          </w:p>
          <w:p w14:paraId="5128557F" w14:textId="34E73024" w:rsidR="00CF61BE" w:rsidRDefault="007D279A" w:rsidP="00EE259E">
            <w:pPr>
              <w:pStyle w:val="Heading3"/>
            </w:pPr>
            <w:r>
              <w:t>Computer Science</w:t>
            </w:r>
          </w:p>
          <w:p w14:paraId="1364C5FA" w14:textId="671336EA" w:rsidR="00CF61BE" w:rsidRPr="00CF61BE" w:rsidRDefault="007D279A" w:rsidP="00CF61BE">
            <w:pPr>
              <w:pStyle w:val="Heading2"/>
            </w:pPr>
            <w:r>
              <w:t>KIPS COLLEGE multan</w:t>
            </w:r>
          </w:p>
          <w:p w14:paraId="1C0BBD52" w14:textId="2274EFE8" w:rsidR="00843C1C" w:rsidRDefault="00C269DD" w:rsidP="00EE259E">
            <w:pPr>
              <w:pStyle w:val="Heading3"/>
            </w:pPr>
            <w:r>
              <w:t>Pre-Engineering</w:t>
            </w:r>
          </w:p>
          <w:p w14:paraId="096AC0CB" w14:textId="77777777" w:rsidR="00843C1C" w:rsidRDefault="00843C1C" w:rsidP="00EE259E"/>
          <w:p w14:paraId="5F72E298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DC4319443F9A471197DE6AE0919E9858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556BB98F" w14:textId="77777777" w:rsidR="00843C1C" w:rsidRDefault="00000000" w:rsidP="00EE259E">
            <w:sdt>
              <w:sdtPr>
                <w:id w:val="-542366693"/>
                <w:placeholder>
                  <w:docPart w:val="05681CFD500E4443A2E577DB27C300EF"/>
                </w:placeholder>
                <w:temporary/>
                <w:showingPlcHdr/>
                <w15:appearance w15:val="hidden"/>
              </w:sdtPr>
              <w:sdtContent>
                <w:r w:rsidR="00CF61BE">
                  <w:t>Design software</w:t>
                </w:r>
              </w:sdtContent>
            </w:sdt>
          </w:p>
          <w:p w14:paraId="20BA82B6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47965D8" wp14:editId="50450448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FF9EE2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2E3538D7" w14:textId="77777777" w:rsidR="00843C1C" w:rsidRDefault="00000000" w:rsidP="00EE259E">
            <w:sdt>
              <w:sdtPr>
                <w:id w:val="1482435124"/>
                <w:placeholder>
                  <w:docPart w:val="C837FE111C344CC5A7D790190D12A6AD"/>
                </w:placeholder>
                <w:temporary/>
                <w:showingPlcHdr/>
                <w15:appearance w15:val="hidden"/>
              </w:sdtPr>
              <w:sdtContent>
                <w:r w:rsidR="00CF61BE">
                  <w:t>Visual communication</w:t>
                </w:r>
              </w:sdtContent>
            </w:sdt>
          </w:p>
          <w:p w14:paraId="4AD256D6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2C21ED1" wp14:editId="6C24F78A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5BB02D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025A3B91" w14:textId="77777777" w:rsidR="00843C1C" w:rsidRDefault="00000000" w:rsidP="00EE259E">
            <w:sdt>
              <w:sdtPr>
                <w:id w:val="1774132430"/>
                <w:placeholder>
                  <w:docPart w:val="5EDFAF8291C347E98497948CD2521F09"/>
                </w:placeholder>
                <w:temporary/>
                <w:showingPlcHdr/>
                <w15:appearance w15:val="hidden"/>
              </w:sdtPr>
              <w:sdtContent>
                <w:r w:rsidR="00CF61BE">
                  <w:t>Branding</w:t>
                </w:r>
              </w:sdtContent>
            </w:sdt>
          </w:p>
          <w:p w14:paraId="5AABEBC3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394B24" wp14:editId="6E04851C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980801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108079A0" w14:textId="77777777" w:rsidR="00843C1C" w:rsidRDefault="00000000" w:rsidP="00EE259E">
            <w:sdt>
              <w:sdtPr>
                <w:id w:val="1776976463"/>
                <w:placeholder>
                  <w:docPart w:val="48113C3983BF4B5BA235B5FC03176B47"/>
                </w:placeholder>
                <w:temporary/>
                <w:showingPlcHdr/>
                <w15:appearance w15:val="hidden"/>
              </w:sdtPr>
              <w:sdtContent>
                <w:r w:rsidR="00CF61BE">
                  <w:t>Project management</w:t>
                </w:r>
              </w:sdtContent>
            </w:sdt>
          </w:p>
          <w:p w14:paraId="2BC6BB2E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E7365A1" wp14:editId="6C0E9F09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C85A3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02079534" w14:textId="77777777" w:rsidR="00843C1C" w:rsidRDefault="00843C1C" w:rsidP="00EE259E"/>
        </w:tc>
        <w:tc>
          <w:tcPr>
            <w:tcW w:w="5534" w:type="dxa"/>
          </w:tcPr>
          <w:p w14:paraId="77F395EC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68A7C1AFF9FF4BE0A70E0B4473A93E2C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28D0A70F" w14:textId="192A7E6A" w:rsidR="00843C1C" w:rsidRDefault="00C269DD" w:rsidP="00EE259E">
            <w:r w:rsidRPr="00C269DD">
              <w:rPr>
                <w:rFonts w:eastAsiaTheme="majorEastAsia" w:cs="Times New Roman (Headings CS)"/>
                <w:b/>
                <w:caps/>
                <w:spacing w:val="10"/>
                <w:szCs w:val="26"/>
              </w:rPr>
              <w:t xml:space="preserve">SOFTWARE ENGINEER Tech Innovators Inc. | </w:t>
            </w:r>
            <w:r w:rsidRPr="00C269DD">
              <w:t>cross-functional teams, including designers, testers, and product managers, to develop and deploy scalable software solutions across various platforms</w:t>
            </w:r>
          </w:p>
          <w:p w14:paraId="67A5A245" w14:textId="77777777" w:rsidR="00843C1C" w:rsidRPr="001B5913" w:rsidRDefault="00843C1C" w:rsidP="00EE259E"/>
          <w:p w14:paraId="584F1744" w14:textId="77777777" w:rsidR="00843C1C" w:rsidRDefault="00000000" w:rsidP="00CF61BE">
            <w:pPr>
              <w:pStyle w:val="Heading2"/>
            </w:pPr>
            <w:sdt>
              <w:sdtPr>
                <w:id w:val="-574740901"/>
                <w:placeholder>
                  <w:docPart w:val="A40DFB24580F4463BCD8F25CCA73D41D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Senior Designer</w:t>
                </w:r>
              </w:sdtContent>
            </w:sdt>
          </w:p>
          <w:p w14:paraId="6D3C829D" w14:textId="48E80543" w:rsidR="00843C1C" w:rsidRPr="00D85EF8" w:rsidRDefault="00C269DD" w:rsidP="00EE259E">
            <w:pPr>
              <w:pStyle w:val="Heading3"/>
              <w:rPr>
                <w:lang w:val="de-DE"/>
              </w:rPr>
            </w:pPr>
            <w:r>
              <w:t>Usman Khan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r>
              <w:t>Islamabad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1812286679"/>
                <w:placeholder>
                  <w:docPart w:val="B1A20F76FE874B0BA7A15832648647C1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456BA4FD" w14:textId="77777777" w:rsidR="00843C1C" w:rsidRDefault="00000000" w:rsidP="00EE259E">
            <w:sdt>
              <w:sdtPr>
                <w:id w:val="-1335215465"/>
                <w:placeholder>
                  <w:docPart w:val="537A9E21295246EAA48159C647E8BF73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Led design projects from concept to completion, collaborating with clients on various design projects, including branding, editorial, and environmental design</w:t>
                </w:r>
                <w:r w:rsidR="00CF61BE">
                  <w:t>.</w:t>
                </w:r>
              </w:sdtContent>
            </w:sdt>
          </w:p>
          <w:p w14:paraId="4DA563BD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5CF01DBA" w14:textId="77777777" w:rsidR="00843C1C" w:rsidRDefault="00000000" w:rsidP="00CF61BE">
            <w:pPr>
              <w:pStyle w:val="Heading2"/>
            </w:pPr>
            <w:sdt>
              <w:sdtPr>
                <w:id w:val="1987501720"/>
                <w:placeholder>
                  <w:docPart w:val="A0AF36D654ED4696A35C228DE640D79C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Graphic Designer</w:t>
                </w:r>
              </w:sdtContent>
            </w:sdt>
          </w:p>
          <w:p w14:paraId="02B16122" w14:textId="3A98DBB3" w:rsidR="00843C1C" w:rsidRPr="00D85EF8" w:rsidRDefault="00C269DD" w:rsidP="00EE259E">
            <w:pPr>
              <w:pStyle w:val="Heading3"/>
              <w:rPr>
                <w:lang w:val="de-DE"/>
              </w:rPr>
            </w:pPr>
            <w:r>
              <w:t>Ali khan</w:t>
            </w:r>
            <w:r w:rsidR="00843C1C" w:rsidRPr="00D85EF8">
              <w:rPr>
                <w:lang w:val="de-DE"/>
              </w:rPr>
              <w:t>|</w:t>
            </w:r>
            <w:r>
              <w:rPr>
                <w:lang w:val="de-DE"/>
              </w:rPr>
              <w:t xml:space="preserve"> </w:t>
            </w:r>
            <w:proofErr w:type="gramStart"/>
            <w:r>
              <w:rPr>
                <w:lang w:val="de-DE"/>
              </w:rPr>
              <w:t>Lahore</w:t>
            </w:r>
            <w:r w:rsidR="00843C1C" w:rsidRPr="00D85EF8">
              <w:rPr>
                <w:lang w:val="de-DE"/>
              </w:rPr>
              <w:t xml:space="preserve"> 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>|</w:t>
            </w:r>
            <w:proofErr w:type="gramEnd"/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sdt>
              <w:sdtPr>
                <w:id w:val="1863713479"/>
                <w:placeholder>
                  <w:docPart w:val="4FECE684D8E747DD82D189940F1C3EB5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69E812CA" w14:textId="77777777" w:rsidR="00843C1C" w:rsidRDefault="00000000" w:rsidP="00C211BC">
            <w:sdt>
              <w:sdtPr>
                <w:id w:val="1747219191"/>
                <w:placeholder>
                  <w:docPart w:val="9FAB6C09DC504DA28DD7EE311183B311"/>
                </w:placeholder>
                <w:temporary/>
                <w:showingPlcHdr/>
                <w15:appearance w15:val="hidden"/>
              </w:sdtPr>
              <w:sdtContent>
                <w:r w:rsidR="00C211BC" w:rsidRPr="00F61813">
                  <w:t>Worked with cross-functional teams, including marketing, product development, and digital, to ensure the effective execution of design projects</w:t>
                </w:r>
                <w:r w:rsidR="00C211BC">
                  <w:t>.</w:t>
                </w:r>
              </w:sdtContent>
            </w:sdt>
          </w:p>
        </w:tc>
      </w:tr>
    </w:tbl>
    <w:p w14:paraId="504919CA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0CB0B" w14:textId="77777777" w:rsidR="00410DFF" w:rsidRDefault="00410DFF" w:rsidP="00AA35A8">
      <w:pPr>
        <w:spacing w:line="240" w:lineRule="auto"/>
      </w:pPr>
      <w:r>
        <w:separator/>
      </w:r>
    </w:p>
  </w:endnote>
  <w:endnote w:type="continuationSeparator" w:id="0">
    <w:p w14:paraId="0D9EB108" w14:textId="77777777" w:rsidR="00410DFF" w:rsidRDefault="00410DFF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DA929" w14:textId="77777777" w:rsidR="00410DFF" w:rsidRDefault="00410DFF" w:rsidP="00AA35A8">
      <w:pPr>
        <w:spacing w:line="240" w:lineRule="auto"/>
      </w:pPr>
      <w:r>
        <w:separator/>
      </w:r>
    </w:p>
  </w:footnote>
  <w:footnote w:type="continuationSeparator" w:id="0">
    <w:p w14:paraId="4EF70CD2" w14:textId="77777777" w:rsidR="00410DFF" w:rsidRDefault="00410DFF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4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9" type="#_x0000_t75" style="width:14pt;height:14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9A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972A8"/>
    <w:rsid w:val="003A4782"/>
    <w:rsid w:val="003B4AEF"/>
    <w:rsid w:val="003C7884"/>
    <w:rsid w:val="003E17DE"/>
    <w:rsid w:val="003E53C3"/>
    <w:rsid w:val="003F2914"/>
    <w:rsid w:val="00410DFF"/>
    <w:rsid w:val="004133C3"/>
    <w:rsid w:val="00415CF3"/>
    <w:rsid w:val="00430CBF"/>
    <w:rsid w:val="004408D7"/>
    <w:rsid w:val="00442DB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279A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269DD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72975"/>
  <w15:chartTrackingRefBased/>
  <w15:docId w15:val="{E30F082B-633B-411B-B9B0-D124F5F6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ais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4565AEF7B94F10B2FEB51B6AF6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68634-DC0F-48FD-A373-246A691F9C1C}"/>
      </w:docPartPr>
      <w:docPartBody>
        <w:p w:rsidR="00000000" w:rsidRDefault="00000000">
          <w:pPr>
            <w:pStyle w:val="F94565AEF7B94F10B2FEB51B6AF61FD1"/>
          </w:pPr>
          <w:r w:rsidRPr="002A61D3">
            <w:t>Objective</w:t>
          </w:r>
        </w:p>
      </w:docPartBody>
    </w:docPart>
    <w:docPart>
      <w:docPartPr>
        <w:name w:val="6F12EDB965124E198A203F7C83E0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F9F-6552-41A1-A8E5-E87C0043D872}"/>
      </w:docPartPr>
      <w:docPartBody>
        <w:p w:rsidR="00000000" w:rsidRDefault="00000000">
          <w:pPr>
            <w:pStyle w:val="6F12EDB965124E198A203F7C83E0AD90"/>
          </w:pPr>
          <w:r>
            <w:t>Contact</w:t>
          </w:r>
        </w:p>
      </w:docPartBody>
    </w:docPart>
    <w:docPart>
      <w:docPartPr>
        <w:name w:val="B02530270C414B0798D62EFF0D6F7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CB64-6AEE-46DB-B6A1-9654636DC9A8}"/>
      </w:docPartPr>
      <w:docPartBody>
        <w:p w:rsidR="00000000" w:rsidRDefault="00000000">
          <w:pPr>
            <w:pStyle w:val="B02530270C414B0798D62EFF0D6F7F1E"/>
          </w:pPr>
          <w:r>
            <w:t>Education</w:t>
          </w:r>
        </w:p>
      </w:docPartBody>
    </w:docPart>
    <w:docPart>
      <w:docPartPr>
        <w:name w:val="DC4319443F9A471197DE6AE0919E9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E9944-D2D2-41BE-9736-72D6A3DE6DBB}"/>
      </w:docPartPr>
      <w:docPartBody>
        <w:p w:rsidR="00000000" w:rsidRDefault="00000000">
          <w:pPr>
            <w:pStyle w:val="DC4319443F9A471197DE6AE0919E9858"/>
          </w:pPr>
          <w:r w:rsidRPr="00010CFB">
            <w:t>Skills</w:t>
          </w:r>
        </w:p>
      </w:docPartBody>
    </w:docPart>
    <w:docPart>
      <w:docPartPr>
        <w:name w:val="05681CFD500E4443A2E577DB27C3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A56F-0211-4792-AB14-907F4DF59ECC}"/>
      </w:docPartPr>
      <w:docPartBody>
        <w:p w:rsidR="00000000" w:rsidRDefault="00000000">
          <w:pPr>
            <w:pStyle w:val="05681CFD500E4443A2E577DB27C300EF"/>
          </w:pPr>
          <w:r>
            <w:t>Design software</w:t>
          </w:r>
        </w:p>
      </w:docPartBody>
    </w:docPart>
    <w:docPart>
      <w:docPartPr>
        <w:name w:val="C837FE111C344CC5A7D790190D12A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79E06-D331-4AED-A8F9-5560CF5DD03F}"/>
      </w:docPartPr>
      <w:docPartBody>
        <w:p w:rsidR="00000000" w:rsidRDefault="00000000">
          <w:pPr>
            <w:pStyle w:val="C837FE111C344CC5A7D790190D12A6AD"/>
          </w:pPr>
          <w:r>
            <w:t>Visual communication</w:t>
          </w:r>
        </w:p>
      </w:docPartBody>
    </w:docPart>
    <w:docPart>
      <w:docPartPr>
        <w:name w:val="5EDFAF8291C347E98497948CD2521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77004-4B9B-44AB-8C10-56B6F6324F46}"/>
      </w:docPartPr>
      <w:docPartBody>
        <w:p w:rsidR="00000000" w:rsidRDefault="00000000">
          <w:pPr>
            <w:pStyle w:val="5EDFAF8291C347E98497948CD2521F09"/>
          </w:pPr>
          <w:r>
            <w:t>Branding</w:t>
          </w:r>
        </w:p>
      </w:docPartBody>
    </w:docPart>
    <w:docPart>
      <w:docPartPr>
        <w:name w:val="48113C3983BF4B5BA235B5FC03176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50446-E0DA-4823-A660-05CF079E3290}"/>
      </w:docPartPr>
      <w:docPartBody>
        <w:p w:rsidR="00000000" w:rsidRDefault="00000000">
          <w:pPr>
            <w:pStyle w:val="48113C3983BF4B5BA235B5FC03176B47"/>
          </w:pPr>
          <w:r>
            <w:t>Project management</w:t>
          </w:r>
        </w:p>
      </w:docPartBody>
    </w:docPart>
    <w:docPart>
      <w:docPartPr>
        <w:name w:val="68A7C1AFF9FF4BE0A70E0B4473A93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2C586-DBCA-45E3-B104-A71E266552CA}"/>
      </w:docPartPr>
      <w:docPartBody>
        <w:p w:rsidR="00000000" w:rsidRDefault="00000000">
          <w:pPr>
            <w:pStyle w:val="68A7C1AFF9FF4BE0A70E0B4473A93E2C"/>
          </w:pPr>
          <w:r w:rsidRPr="002A61D3">
            <w:t>Experience</w:t>
          </w:r>
        </w:p>
      </w:docPartBody>
    </w:docPart>
    <w:docPart>
      <w:docPartPr>
        <w:name w:val="A40DFB24580F4463BCD8F25CCA73D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1A78-1427-4C42-94F1-4DC202028D4C}"/>
      </w:docPartPr>
      <w:docPartBody>
        <w:p w:rsidR="00000000" w:rsidRDefault="00000000">
          <w:pPr>
            <w:pStyle w:val="A40DFB24580F4463BCD8F25CCA73D41D"/>
          </w:pPr>
          <w:r w:rsidRPr="00F61813">
            <w:t>Senior Designer</w:t>
          </w:r>
        </w:p>
      </w:docPartBody>
    </w:docPart>
    <w:docPart>
      <w:docPartPr>
        <w:name w:val="B1A20F76FE874B0BA7A158326486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7A05-4C11-46CD-8320-DB076E219570}"/>
      </w:docPartPr>
      <w:docPartBody>
        <w:p w:rsidR="00000000" w:rsidRDefault="00000000">
          <w:pPr>
            <w:pStyle w:val="B1A20F76FE874B0BA7A15832648647C1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537A9E21295246EAA48159C647E8B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F2AC4-3160-47FC-8792-260DEB90014D}"/>
      </w:docPartPr>
      <w:docPartBody>
        <w:p w:rsidR="00000000" w:rsidRDefault="00000000">
          <w:pPr>
            <w:pStyle w:val="537A9E21295246EAA48159C647E8BF73"/>
          </w:pPr>
          <w:r w:rsidRPr="00F61813">
            <w:t xml:space="preserve">Led design projects from concept to completion, </w:t>
          </w:r>
          <w:r w:rsidRPr="00F61813">
            <w:t>collaborating with clients on various design projects, including branding, editorial, and environmental design</w:t>
          </w:r>
          <w:r>
            <w:t>.</w:t>
          </w:r>
        </w:p>
      </w:docPartBody>
    </w:docPart>
    <w:docPart>
      <w:docPartPr>
        <w:name w:val="A0AF36D654ED4696A35C228DE640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1BBD-6F81-4066-A17B-2E8BD3F11408}"/>
      </w:docPartPr>
      <w:docPartBody>
        <w:p w:rsidR="00000000" w:rsidRDefault="00000000">
          <w:pPr>
            <w:pStyle w:val="A0AF36D654ED4696A35C228DE640D79C"/>
          </w:pPr>
          <w:r w:rsidRPr="00F61813">
            <w:t>Graphic Designer</w:t>
          </w:r>
        </w:p>
      </w:docPartBody>
    </w:docPart>
    <w:docPart>
      <w:docPartPr>
        <w:name w:val="4FECE684D8E747DD82D189940F1C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B2304-240F-40D9-AEBA-36C280838F8F}"/>
      </w:docPartPr>
      <w:docPartBody>
        <w:p w:rsidR="00000000" w:rsidRDefault="00000000">
          <w:pPr>
            <w:pStyle w:val="4FECE684D8E747DD82D189940F1C3EB5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9FAB6C09DC504DA28DD7EE311183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56E3E-35B4-453B-8E17-6B49FA93EBDD}"/>
      </w:docPartPr>
      <w:docPartBody>
        <w:p w:rsidR="00000000" w:rsidRDefault="00000000">
          <w:pPr>
            <w:pStyle w:val="9FAB6C09DC504DA28DD7EE311183B311"/>
          </w:pPr>
          <w:r w:rsidRPr="00F61813">
            <w:t>Worked with cross-functional teams, including marketing, product development, and digital, to ensure the effective execution of design projects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54"/>
    <w:rsid w:val="00442DB7"/>
    <w:rsid w:val="0077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FA916BC1674DF6B77DBC30F338D804">
    <w:name w:val="DCFA916BC1674DF6B77DBC30F338D804"/>
  </w:style>
  <w:style w:type="paragraph" w:customStyle="1" w:styleId="8920B4BAE47B46BA9E42CEC3C8AF6E18">
    <w:name w:val="8920B4BAE47B46BA9E42CEC3C8AF6E18"/>
  </w:style>
  <w:style w:type="paragraph" w:customStyle="1" w:styleId="F94565AEF7B94F10B2FEB51B6AF61FD1">
    <w:name w:val="F94565AEF7B94F10B2FEB51B6AF61FD1"/>
  </w:style>
  <w:style w:type="paragraph" w:customStyle="1" w:styleId="494D16D37F4C4AEC888F51125D1D369F">
    <w:name w:val="494D16D37F4C4AEC888F51125D1D369F"/>
  </w:style>
  <w:style w:type="paragraph" w:customStyle="1" w:styleId="6F12EDB965124E198A203F7C83E0AD90">
    <w:name w:val="6F12EDB965124E198A203F7C83E0AD90"/>
  </w:style>
  <w:style w:type="paragraph" w:customStyle="1" w:styleId="08E594082FC647EAB9FBE2C44BC7459A">
    <w:name w:val="08E594082FC647EAB9FBE2C44BC7459A"/>
  </w:style>
  <w:style w:type="paragraph" w:customStyle="1" w:styleId="A6FB340C509A4D118B7476755DE8BDE8">
    <w:name w:val="A6FB340C509A4D118B7476755DE8BDE8"/>
  </w:style>
  <w:style w:type="paragraph" w:customStyle="1" w:styleId="A16FA91B28544EE0B397E3791F251710">
    <w:name w:val="A16FA91B28544EE0B397E3791F251710"/>
  </w:style>
  <w:style w:type="paragraph" w:customStyle="1" w:styleId="387E9F03C42B4FC89D9E95F403464B6B">
    <w:name w:val="387E9F03C42B4FC89D9E95F403464B6B"/>
  </w:style>
  <w:style w:type="paragraph" w:customStyle="1" w:styleId="B02530270C414B0798D62EFF0D6F7F1E">
    <w:name w:val="B02530270C414B0798D62EFF0D6F7F1E"/>
  </w:style>
  <w:style w:type="paragraph" w:customStyle="1" w:styleId="CF7C0E5458DB4F14A4DABD6A679BE4AA">
    <w:name w:val="CF7C0E5458DB4F14A4DABD6A679BE4AA"/>
  </w:style>
  <w:style w:type="paragraph" w:customStyle="1" w:styleId="5FD0665946E3476EB7DD2E44139A44BD">
    <w:name w:val="5FD0665946E3476EB7DD2E44139A44BD"/>
  </w:style>
  <w:style w:type="paragraph" w:customStyle="1" w:styleId="8BDCAFF758E143EEB3BFBEB7A55EBB8C">
    <w:name w:val="8BDCAFF758E143EEB3BFBEB7A55EBB8C"/>
  </w:style>
  <w:style w:type="paragraph" w:customStyle="1" w:styleId="4553120BFC7242F586AAEBDE93B94D31">
    <w:name w:val="4553120BFC7242F586AAEBDE93B94D31"/>
  </w:style>
  <w:style w:type="paragraph" w:customStyle="1" w:styleId="DC4319443F9A471197DE6AE0919E9858">
    <w:name w:val="DC4319443F9A471197DE6AE0919E9858"/>
  </w:style>
  <w:style w:type="paragraph" w:customStyle="1" w:styleId="05681CFD500E4443A2E577DB27C300EF">
    <w:name w:val="05681CFD500E4443A2E577DB27C300EF"/>
  </w:style>
  <w:style w:type="paragraph" w:customStyle="1" w:styleId="C837FE111C344CC5A7D790190D12A6AD">
    <w:name w:val="C837FE111C344CC5A7D790190D12A6AD"/>
  </w:style>
  <w:style w:type="paragraph" w:customStyle="1" w:styleId="5EDFAF8291C347E98497948CD2521F09">
    <w:name w:val="5EDFAF8291C347E98497948CD2521F09"/>
  </w:style>
  <w:style w:type="paragraph" w:customStyle="1" w:styleId="48113C3983BF4B5BA235B5FC03176B47">
    <w:name w:val="48113C3983BF4B5BA235B5FC03176B47"/>
  </w:style>
  <w:style w:type="paragraph" w:customStyle="1" w:styleId="68A7C1AFF9FF4BE0A70E0B4473A93E2C">
    <w:name w:val="68A7C1AFF9FF4BE0A70E0B4473A93E2C"/>
  </w:style>
  <w:style w:type="paragraph" w:customStyle="1" w:styleId="3FCB2EF9235B478DB6A802B57848A00F">
    <w:name w:val="3FCB2EF9235B478DB6A802B57848A00F"/>
  </w:style>
  <w:style w:type="paragraph" w:customStyle="1" w:styleId="EFCCB5FB93884BDE891064B92FC40411">
    <w:name w:val="EFCCB5FB93884BDE891064B92FC40411"/>
  </w:style>
  <w:style w:type="paragraph" w:customStyle="1" w:styleId="C97DA70D22B9494BB995671786146BE6">
    <w:name w:val="C97DA70D22B9494BB995671786146BE6"/>
  </w:style>
  <w:style w:type="paragraph" w:customStyle="1" w:styleId="25CC55A41D03426AAB5F0385C0A4C228">
    <w:name w:val="25CC55A41D03426AAB5F0385C0A4C228"/>
  </w:style>
  <w:style w:type="paragraph" w:customStyle="1" w:styleId="F1C4BA71CA6549BDB511F9218D05BDFF">
    <w:name w:val="F1C4BA71CA6549BDB511F9218D05BDFF"/>
  </w:style>
  <w:style w:type="paragraph" w:customStyle="1" w:styleId="A40DFB24580F4463BCD8F25CCA73D41D">
    <w:name w:val="A40DFB24580F4463BCD8F25CCA73D41D"/>
  </w:style>
  <w:style w:type="paragraph" w:customStyle="1" w:styleId="6BFF7AEA462A46C59EE1440922AD5E69">
    <w:name w:val="6BFF7AEA462A46C59EE1440922AD5E69"/>
  </w:style>
  <w:style w:type="paragraph" w:customStyle="1" w:styleId="4CC52764C2DE40278931E8D34517962A">
    <w:name w:val="4CC52764C2DE40278931E8D34517962A"/>
  </w:style>
  <w:style w:type="paragraph" w:customStyle="1" w:styleId="B1A20F76FE874B0BA7A15832648647C1">
    <w:name w:val="B1A20F76FE874B0BA7A15832648647C1"/>
  </w:style>
  <w:style w:type="paragraph" w:customStyle="1" w:styleId="537A9E21295246EAA48159C647E8BF73">
    <w:name w:val="537A9E21295246EAA48159C647E8BF73"/>
  </w:style>
  <w:style w:type="paragraph" w:customStyle="1" w:styleId="A0AF36D654ED4696A35C228DE640D79C">
    <w:name w:val="A0AF36D654ED4696A35C228DE640D79C"/>
  </w:style>
  <w:style w:type="paragraph" w:customStyle="1" w:styleId="6CA26911BFEA4F3C86B95BFA67485ECA">
    <w:name w:val="6CA26911BFEA4F3C86B95BFA67485ECA"/>
  </w:style>
  <w:style w:type="paragraph" w:customStyle="1" w:styleId="0E2C87EC732C4C05B545ED3BBCA69146">
    <w:name w:val="0E2C87EC732C4C05B545ED3BBCA69146"/>
  </w:style>
  <w:style w:type="paragraph" w:customStyle="1" w:styleId="4FECE684D8E747DD82D189940F1C3EB5">
    <w:name w:val="4FECE684D8E747DD82D189940F1C3EB5"/>
  </w:style>
  <w:style w:type="paragraph" w:customStyle="1" w:styleId="9FAB6C09DC504DA28DD7EE311183B311">
    <w:name w:val="9FAB6C09DC504DA28DD7EE311183B3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resume.dotx</Template>
  <TotalTime>18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ovais sajid</dc:creator>
  <cp:keywords/>
  <dc:description/>
  <cp:lastModifiedBy>SP24-BAF-022(MUHAMMAD JUNAID)</cp:lastModifiedBy>
  <cp:revision>3</cp:revision>
  <dcterms:created xsi:type="dcterms:W3CDTF">2024-10-22T09:38:00Z</dcterms:created>
  <dcterms:modified xsi:type="dcterms:W3CDTF">2024-10-22T09:56:00Z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